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GB" w:eastAsia="en-GB"/>
        </w:rPr>
        <w:drawing>
          <wp:inline distT="0" distB="0" distL="0" distR="0" wp14:anchorId="0446AF6B" wp14:editId="26C45C9C">
            <wp:extent cx="3541514" cy="5486400"/>
            <wp:effectExtent l="0" t="0" r="190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14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E71119" w:rsidP="00C6554A">
      <w:pPr>
        <w:pStyle w:val="Title"/>
      </w:pPr>
      <w:sdt>
        <w:sdtPr>
          <w:alias w:val="Report Title:"/>
          <w:tag w:val="Report Title:"/>
          <w:id w:val="-190838849"/>
          <w:placeholder>
            <w:docPart w:val="C04FAD11F206493D924018696F692CA5"/>
          </w:placeholder>
          <w:temporary/>
          <w:showingPlcHdr/>
          <w15:appearance w15:val="hidden"/>
        </w:sdtPr>
        <w:sdtEndPr/>
        <w:sdtContent>
          <w:r w:rsidR="00C6554A" w:rsidRPr="00D5413C">
            <w:t>Report Title</w:t>
          </w:r>
        </w:sdtContent>
      </w:sdt>
    </w:p>
    <w:p w:rsidR="00C6554A" w:rsidRPr="00D5413C" w:rsidRDefault="00E71119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3B079617C50D402FA50298B41BBEF53D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:rsidR="00C6554A" w:rsidRDefault="003D1197" w:rsidP="00C6554A">
      <w:pPr>
        <w:pStyle w:val="ContactInfo"/>
      </w:pPr>
      <w:r>
        <w:t>Brian Munksgaard &amp; Jens Christian Rasch</w:t>
      </w:r>
      <w:r w:rsidR="00C6554A">
        <w:t xml:space="preserve"> | </w:t>
      </w:r>
      <w:r>
        <w:t>EAAA Backend</w:t>
      </w:r>
      <w:r w:rsidR="00C6554A">
        <w:t xml:space="preserve"> |</w:t>
      </w:r>
      <w:r w:rsidR="00C6554A" w:rsidRPr="00D5413C">
        <w:t xml:space="preserve"> </w:t>
      </w:r>
      <w:r>
        <w:t>December 2016</w:t>
      </w:r>
      <w:r w:rsidR="00C6554A">
        <w:br w:type="page"/>
      </w:r>
    </w:p>
    <w:p w:rsidR="00C6554A" w:rsidRDefault="002133ED" w:rsidP="00AB6255">
      <w:pPr>
        <w:pStyle w:val="Heading2"/>
      </w:pPr>
      <w:r>
        <w:lastRenderedPageBreak/>
        <w:t>Problem Definition</w:t>
      </w:r>
    </w:p>
    <w:p w:rsidR="00AB6255" w:rsidRPr="00AB6255" w:rsidRDefault="00AB6255" w:rsidP="00AB6255"/>
    <w:p w:rsidR="00C6554A" w:rsidRPr="00D5413C" w:rsidRDefault="00E71119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8E26C8B717534719AC6C52F9CCE989A4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718813B1D24B42BFA0ECE26BF7F9779C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p w:rsidR="003D1197" w:rsidRDefault="003D1197"/>
    <w:p w:rsidR="00AC13AC" w:rsidRDefault="00AC13AC" w:rsidP="00AC13AC">
      <w:pPr>
        <w:pStyle w:val="Heading2"/>
      </w:pPr>
      <w:r>
        <w:t>Asp.Net MVC Components</w:t>
      </w:r>
    </w:p>
    <w:p w:rsidR="00AC13AC" w:rsidRDefault="00AC13AC" w:rsidP="003D1197">
      <w:r>
        <w:t>In the solution we have used the following Asp.Net MVC 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C13AC" w:rsidTr="00AC13AC">
        <w:tc>
          <w:tcPr>
            <w:tcW w:w="4315" w:type="dxa"/>
          </w:tcPr>
          <w:p w:rsidR="00AC13AC" w:rsidRPr="002133ED" w:rsidRDefault="00AC13AC" w:rsidP="003D1197">
            <w:pPr>
              <w:rPr>
                <w:b/>
              </w:rPr>
            </w:pPr>
            <w:r w:rsidRPr="002133ED">
              <w:rPr>
                <w:b/>
              </w:rPr>
              <w:t>Component</w:t>
            </w:r>
          </w:p>
        </w:tc>
        <w:tc>
          <w:tcPr>
            <w:tcW w:w="4315" w:type="dxa"/>
          </w:tcPr>
          <w:p w:rsidR="00AC13AC" w:rsidRPr="002133ED" w:rsidRDefault="00AC13AC" w:rsidP="003D1197">
            <w:pPr>
              <w:rPr>
                <w:b/>
              </w:rPr>
            </w:pPr>
            <w:r w:rsidRPr="002133ED">
              <w:rPr>
                <w:b/>
              </w:rPr>
              <w:t>Description</w:t>
            </w:r>
          </w:p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Controller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View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Partial View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HTML Helper</w:t>
            </w:r>
            <w:bookmarkStart w:id="5" w:name="_GoBack"/>
            <w:bookmarkEnd w:id="5"/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C634FE" w:rsidP="003D1197">
            <w:r>
              <w:t>Shared Layout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AC13AC" w:rsidP="003D1197"/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AC13AC" w:rsidP="003D1197"/>
        </w:tc>
        <w:tc>
          <w:tcPr>
            <w:tcW w:w="4315" w:type="dxa"/>
          </w:tcPr>
          <w:p w:rsidR="00AC13AC" w:rsidRDefault="00AC13AC" w:rsidP="003D1197"/>
        </w:tc>
      </w:tr>
    </w:tbl>
    <w:p w:rsidR="00AC13AC" w:rsidRDefault="00AC13AC" w:rsidP="003D1197"/>
    <w:p w:rsidR="00EC16AE" w:rsidRDefault="00EC16AE" w:rsidP="003D1197"/>
    <w:p w:rsidR="00EC16AE" w:rsidRDefault="00EC16AE" w:rsidP="00EC16AE">
      <w:pPr>
        <w:pStyle w:val="Heading2"/>
      </w:pPr>
      <w:r>
        <w:t>Uml Diagrams</w:t>
      </w:r>
    </w:p>
    <w:p w:rsidR="00EC16AE" w:rsidRPr="003D1197" w:rsidRDefault="008E0646" w:rsidP="003D1197">
      <w:r>
        <w:t>Domain Model</w:t>
      </w:r>
    </w:p>
    <w:sectPr w:rsidR="00EC16AE" w:rsidRPr="003D1197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119" w:rsidRDefault="00E71119" w:rsidP="00C6554A">
      <w:pPr>
        <w:spacing w:before="0" w:after="0" w:line="240" w:lineRule="auto"/>
      </w:pPr>
      <w:r>
        <w:separator/>
      </w:r>
    </w:p>
  </w:endnote>
  <w:endnote w:type="continuationSeparator" w:id="0">
    <w:p w:rsidR="00E71119" w:rsidRDefault="00E7111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634F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119" w:rsidRDefault="00E71119" w:rsidP="00C6554A">
      <w:pPr>
        <w:spacing w:before="0" w:after="0" w:line="240" w:lineRule="auto"/>
      </w:pPr>
      <w:r>
        <w:separator/>
      </w:r>
    </w:p>
  </w:footnote>
  <w:footnote w:type="continuationSeparator" w:id="0">
    <w:p w:rsidR="00E71119" w:rsidRDefault="00E7111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97"/>
    <w:rsid w:val="002133ED"/>
    <w:rsid w:val="002554CD"/>
    <w:rsid w:val="00293B83"/>
    <w:rsid w:val="002B4294"/>
    <w:rsid w:val="00333D0D"/>
    <w:rsid w:val="003D1197"/>
    <w:rsid w:val="00427B28"/>
    <w:rsid w:val="004C049F"/>
    <w:rsid w:val="005000E2"/>
    <w:rsid w:val="006A3CE7"/>
    <w:rsid w:val="008E0646"/>
    <w:rsid w:val="009F3005"/>
    <w:rsid w:val="00AB6255"/>
    <w:rsid w:val="00AC13AC"/>
    <w:rsid w:val="00B2072C"/>
    <w:rsid w:val="00C634FE"/>
    <w:rsid w:val="00C6554A"/>
    <w:rsid w:val="00E71119"/>
    <w:rsid w:val="00EC16AE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10ACF"/>
  <w15:chartTrackingRefBased/>
  <w15:docId w15:val="{CE780CC0-9281-4A6C-B8E3-FF973C53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1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11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D1197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D1197"/>
    <w:rPr>
      <w:rFonts w:asciiTheme="majorHAnsi" w:eastAsiaTheme="majorEastAsia" w:hAnsiTheme="majorHAnsi" w:cstheme="majorBidi"/>
      <w:color w:val="007789" w:themeColor="accent1" w:themeShade="BF"/>
    </w:rPr>
  </w:style>
  <w:style w:type="table" w:styleId="TableGrid">
    <w:name w:val="Table Grid"/>
    <w:basedOn w:val="TableNormal"/>
    <w:uiPriority w:val="39"/>
    <w:rsid w:val="00AC13A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4FAD11F206493D924018696F692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404D1-9FAA-4202-AA52-86A0B90A5EF7}"/>
      </w:docPartPr>
      <w:docPartBody>
        <w:p w:rsidR="00D81DE0" w:rsidRDefault="001E0B61">
          <w:pPr>
            <w:pStyle w:val="C04FAD11F206493D924018696F692CA5"/>
          </w:pPr>
          <w:r w:rsidRPr="00D5413C">
            <w:t>Report Title</w:t>
          </w:r>
        </w:p>
      </w:docPartBody>
    </w:docPart>
    <w:docPart>
      <w:docPartPr>
        <w:name w:val="3B079617C50D402FA50298B41BBEF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DCC8C-EE64-4E20-B473-88DD2979D746}"/>
      </w:docPartPr>
      <w:docPartBody>
        <w:p w:rsidR="00D81DE0" w:rsidRDefault="001E0B61">
          <w:pPr>
            <w:pStyle w:val="3B079617C50D402FA50298B41BBEF53D"/>
          </w:pPr>
          <w:r w:rsidRPr="00D5413C">
            <w:t>REPORT SUBTITLE</w:t>
          </w:r>
        </w:p>
      </w:docPartBody>
    </w:docPart>
    <w:docPart>
      <w:docPartPr>
        <w:name w:val="8E26C8B717534719AC6C52F9CCE98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37A45-0081-486E-B617-B30556439BCE}"/>
      </w:docPartPr>
      <w:docPartBody>
        <w:p w:rsidR="00D81DE0" w:rsidRDefault="001E0B61">
          <w:pPr>
            <w:pStyle w:val="8E26C8B717534719AC6C52F9CCE989A4"/>
          </w:pPr>
          <w:r>
            <w:t>Heading 2</w:t>
          </w:r>
        </w:p>
      </w:docPartBody>
    </w:docPart>
    <w:docPart>
      <w:docPartPr>
        <w:name w:val="718813B1D24B42BFA0ECE26BF7F97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6D23E-1BD1-4097-85D5-D72835D14001}"/>
      </w:docPartPr>
      <w:docPartBody>
        <w:p w:rsidR="00FA6547" w:rsidRDefault="001E0B61" w:rsidP="00C6554A">
          <w:r>
            <w:t>You might like the photo on the cover page as much as we do, but if it’s not ideal for your report, it’s easy to replace it with your own.</w:t>
          </w:r>
        </w:p>
        <w:p w:rsidR="00D81DE0" w:rsidRDefault="001E0B61">
          <w:pPr>
            <w:pStyle w:val="718813B1D24B42BFA0ECE26BF7F9779C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61"/>
    <w:rsid w:val="001E0B61"/>
    <w:rsid w:val="00290F74"/>
    <w:rsid w:val="00D8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FAD11F206493D924018696F692CA5">
    <w:name w:val="C04FAD11F206493D924018696F692CA5"/>
  </w:style>
  <w:style w:type="paragraph" w:customStyle="1" w:styleId="3B079617C50D402FA50298B41BBEF53D">
    <w:name w:val="3B079617C50D402FA50298B41BBEF53D"/>
  </w:style>
  <w:style w:type="paragraph" w:customStyle="1" w:styleId="80BFBFF3AFD14A3A9A3708E0CCA7746C">
    <w:name w:val="80BFBFF3AFD14A3A9A3708E0CCA7746C"/>
  </w:style>
  <w:style w:type="paragraph" w:customStyle="1" w:styleId="306AB6033EA94C7BB0A23B45EEA0B79D">
    <w:name w:val="306AB6033EA94C7BB0A23B45EEA0B79D"/>
  </w:style>
  <w:style w:type="paragraph" w:customStyle="1" w:styleId="ADC8405593C54FD68CE2CB1070DF38E9">
    <w:name w:val="ADC8405593C54FD68CE2CB1070DF38E9"/>
  </w:style>
  <w:style w:type="paragraph" w:customStyle="1" w:styleId="313F36CE11E34BB89AA09AC37D9B917D">
    <w:name w:val="313F36CE11E34BB89AA09AC37D9B917D"/>
  </w:style>
  <w:style w:type="paragraph" w:customStyle="1" w:styleId="25337A39DB374036A262EA1D91B80C5B">
    <w:name w:val="25337A39DB374036A262EA1D91B80C5B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4C3D85961A824D2295EF2C6A1428514A">
    <w:name w:val="4C3D85961A824D2295EF2C6A1428514A"/>
  </w:style>
  <w:style w:type="paragraph" w:customStyle="1" w:styleId="8E26C8B717534719AC6C52F9CCE989A4">
    <w:name w:val="8E26C8B717534719AC6C52F9CCE989A4"/>
  </w:style>
  <w:style w:type="paragraph" w:customStyle="1" w:styleId="718813B1D24B42BFA0ECE26BF7F9779C">
    <w:name w:val="718813B1D24B42BFA0ECE26BF7F977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66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Munksgaard</dc:creator>
  <cp:keywords/>
  <dc:description/>
  <cp:lastModifiedBy>Brian Munksgaard</cp:lastModifiedBy>
  <cp:revision>9</cp:revision>
  <dcterms:created xsi:type="dcterms:W3CDTF">2016-12-05T20:12:00Z</dcterms:created>
  <dcterms:modified xsi:type="dcterms:W3CDTF">2016-12-07T09:04:00Z</dcterms:modified>
</cp:coreProperties>
</file>